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4ACA7285" w14:textId="77777777" w:rsidTr="00D22188">
        <w:tc>
          <w:tcPr>
            <w:tcW w:w="9360" w:type="dxa"/>
          </w:tcPr>
          <w:p w14:paraId="302306D9" w14:textId="77777777" w:rsidR="00384F21" w:rsidRPr="00E808A9" w:rsidRDefault="00462CAA" w:rsidP="004F54F0">
            <w:pPr>
              <w:pStyle w:val="Title"/>
              <w:rPr>
                <w:sz w:val="36"/>
                <w:szCs w:val="36"/>
              </w:rPr>
            </w:pPr>
            <w:r w:rsidRPr="00E808A9">
              <w:rPr>
                <w:sz w:val="36"/>
                <w:szCs w:val="36"/>
              </w:rPr>
              <w:t>RUTHIKA BOGINENI</w:t>
            </w:r>
            <w:r w:rsidR="00726662" w:rsidRPr="00E808A9">
              <w:rPr>
                <w:sz w:val="36"/>
                <w:szCs w:val="36"/>
              </w:rPr>
              <w:t xml:space="preserve"> 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14:paraId="65F88F23" w14:textId="77777777" w:rsidTr="00C83609">
        <w:trPr>
          <w:trHeight w:val="598"/>
        </w:trPr>
        <w:tc>
          <w:tcPr>
            <w:tcW w:w="4680" w:type="dxa"/>
          </w:tcPr>
          <w:p w14:paraId="5398414A" w14:textId="33D89E53" w:rsidR="00910CBB" w:rsidRPr="00E808A9" w:rsidRDefault="00AA609A" w:rsidP="00F14524">
            <w:pPr>
              <w:pStyle w:val="ContactInfo"/>
              <w:rPr>
                <w:sz w:val="28"/>
                <w:szCs w:val="28"/>
              </w:rPr>
            </w:pPr>
            <w:r w:rsidRPr="00E808A9">
              <w:rPr>
                <w:sz w:val="28"/>
                <w:szCs w:val="28"/>
              </w:rPr>
              <w:t>Contact: -</w:t>
            </w:r>
            <w:r w:rsidR="00462CAA" w:rsidRPr="00E808A9">
              <w:rPr>
                <w:sz w:val="28"/>
                <w:szCs w:val="28"/>
              </w:rPr>
              <w:t>6281445332</w:t>
            </w:r>
          </w:p>
          <w:p w14:paraId="130DA015" w14:textId="42166C85" w:rsidR="00462CAA" w:rsidRPr="00E808A9" w:rsidRDefault="00AA609A" w:rsidP="00F14524">
            <w:pPr>
              <w:pStyle w:val="ContactInfo"/>
              <w:rPr>
                <w:sz w:val="28"/>
                <w:szCs w:val="28"/>
              </w:rPr>
            </w:pPr>
            <w:r w:rsidRPr="00E808A9">
              <w:rPr>
                <w:sz w:val="28"/>
                <w:szCs w:val="28"/>
              </w:rPr>
              <w:t>E-Mail: -rachru9@gmail.com</w:t>
            </w:r>
          </w:p>
          <w:p w14:paraId="0CC30433" w14:textId="77777777" w:rsidR="00910CBB" w:rsidRDefault="00910CBB" w:rsidP="00F14524">
            <w:pPr>
              <w:pStyle w:val="ContactInfo"/>
            </w:pPr>
          </w:p>
        </w:tc>
        <w:tc>
          <w:tcPr>
            <w:tcW w:w="4680" w:type="dxa"/>
          </w:tcPr>
          <w:p w14:paraId="3084BF57" w14:textId="77777777" w:rsidR="00910CBB" w:rsidRPr="00F14524" w:rsidRDefault="00910CBB" w:rsidP="00F14524">
            <w:pPr>
              <w:pStyle w:val="ContactInfoRight"/>
            </w:pPr>
          </w:p>
          <w:p w14:paraId="6FAD49E3" w14:textId="77777777" w:rsidR="00910CBB" w:rsidRDefault="00910CBB" w:rsidP="00F14524">
            <w:pPr>
              <w:pStyle w:val="ContactInfoRight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1E5C69" w14:paraId="6C4962BD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B980D5B" w14:textId="77777777" w:rsidR="001E5C69" w:rsidRPr="00E808A9" w:rsidRDefault="00462CAA" w:rsidP="002B7E4E">
            <w:pPr>
              <w:pStyle w:val="Heading1"/>
              <w:rPr>
                <w:szCs w:val="22"/>
              </w:rPr>
            </w:pPr>
            <w:r w:rsidRPr="00E808A9">
              <w:rPr>
                <w:szCs w:val="22"/>
              </w:rPr>
              <w:t>Career Objective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3451527" w14:textId="7BC4FD7B" w:rsidR="00384F21" w:rsidRPr="00E808A9" w:rsidRDefault="00462CAA" w:rsidP="006E1E22">
            <w:r w:rsidRPr="00E808A9">
              <w:t xml:space="preserve">Motivated graduate student seeking an </w:t>
            </w:r>
            <w:r w:rsidR="00AA609A" w:rsidRPr="00E808A9">
              <w:t>internship opportunity</w:t>
            </w:r>
            <w:r w:rsidR="00B163EC" w:rsidRPr="00E808A9">
              <w:t xml:space="preserve"> in web development,</w:t>
            </w:r>
            <w:r w:rsidR="00726662" w:rsidRPr="00E808A9">
              <w:t xml:space="preserve"> </w:t>
            </w:r>
            <w:r w:rsidR="00B163EC" w:rsidRPr="00E808A9">
              <w:t>with a focus on gaining practical experience,</w:t>
            </w:r>
            <w:r w:rsidR="00726662" w:rsidRPr="00E808A9">
              <w:t xml:space="preserve"> </w:t>
            </w:r>
            <w:r w:rsidR="00B163EC" w:rsidRPr="00E808A9">
              <w:t>contributing to innovative projects,</w:t>
            </w:r>
            <w:r w:rsidR="00726662" w:rsidRPr="00E808A9">
              <w:t xml:space="preserve"> </w:t>
            </w:r>
            <w:r w:rsidR="00B163EC" w:rsidRPr="00E808A9">
              <w:t>and developing valuable professional skills in a dynamic and collaborative work environment.</w:t>
            </w:r>
          </w:p>
        </w:tc>
      </w:tr>
      <w:tr w:rsidR="00910CBB" w14:paraId="73B53538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565DEA3D" w14:textId="77777777" w:rsidR="00910CBB" w:rsidRPr="00E808A9" w:rsidRDefault="00B163EC" w:rsidP="002B7E4E">
            <w:pPr>
              <w:pStyle w:val="Heading1"/>
              <w:rPr>
                <w:szCs w:val="22"/>
              </w:rPr>
            </w:pPr>
            <w:r w:rsidRPr="00E808A9">
              <w:rPr>
                <w:szCs w:val="22"/>
              </w:rPr>
              <w:t>Technical Skills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BF0107B" w14:textId="0B37ABFE" w:rsidR="00A9541B" w:rsidRPr="00E808A9" w:rsidRDefault="00B163EC" w:rsidP="00D13586">
            <w:r w:rsidRPr="00E808A9">
              <w:t xml:space="preserve">C, </w:t>
            </w:r>
            <w:r w:rsidR="00AA609A" w:rsidRPr="00E808A9">
              <w:t>C++,</w:t>
            </w:r>
            <w:r w:rsidR="00726662" w:rsidRPr="00E808A9">
              <w:t xml:space="preserve"> </w:t>
            </w:r>
            <w:r w:rsidRPr="00E808A9">
              <w:t xml:space="preserve">Web </w:t>
            </w:r>
            <w:r w:rsidR="00AA609A" w:rsidRPr="00E808A9">
              <w:t>development (</w:t>
            </w:r>
            <w:r w:rsidRPr="00E808A9">
              <w:t>HTML, CSS, JavaScript</w:t>
            </w:r>
            <w:r w:rsidR="00AA609A" w:rsidRPr="00E808A9">
              <w:t>), Data</w:t>
            </w:r>
            <w:r w:rsidRPr="00E808A9">
              <w:t xml:space="preserve"> Structures,</w:t>
            </w:r>
            <w:r w:rsidR="00726662" w:rsidRPr="00E808A9">
              <w:t xml:space="preserve"> </w:t>
            </w:r>
            <w:r w:rsidRPr="00E808A9">
              <w:t>DBMS,</w:t>
            </w:r>
            <w:r w:rsidR="00726662" w:rsidRPr="00E808A9">
              <w:t xml:space="preserve"> </w:t>
            </w:r>
            <w:r w:rsidRPr="00E808A9">
              <w:t>SQL</w:t>
            </w:r>
          </w:p>
        </w:tc>
      </w:tr>
      <w:tr w:rsidR="00910CBB" w14:paraId="5E0D1787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9C78CF9" w14:textId="77777777" w:rsidR="00910CBB" w:rsidRPr="00E808A9" w:rsidRDefault="0091278D" w:rsidP="002B7E4E">
            <w:pPr>
              <w:pStyle w:val="Heading1"/>
              <w:rPr>
                <w:szCs w:val="22"/>
              </w:rPr>
            </w:pPr>
            <w:r w:rsidRPr="00E808A9">
              <w:rPr>
                <w:szCs w:val="22"/>
              </w:rPr>
              <w:t>Soft Skills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777E806" w14:textId="58BF611B" w:rsidR="00B656B9" w:rsidRPr="00E808A9" w:rsidRDefault="0091278D" w:rsidP="0091278D">
            <w:pPr>
              <w:pStyle w:val="Heading2"/>
              <w:rPr>
                <w:rFonts w:cstheme="minorHAnsi"/>
                <w:b w:val="0"/>
                <w:szCs w:val="22"/>
              </w:rPr>
            </w:pPr>
            <w:r w:rsidRPr="00E808A9">
              <w:rPr>
                <w:rFonts w:cstheme="minorHAnsi"/>
                <w:b w:val="0"/>
                <w:szCs w:val="22"/>
              </w:rPr>
              <w:t>Teamwork,</w:t>
            </w:r>
            <w:r w:rsidR="006A0EF0" w:rsidRPr="00E808A9">
              <w:rPr>
                <w:rFonts w:cstheme="minorHAnsi"/>
                <w:b w:val="0"/>
                <w:szCs w:val="22"/>
              </w:rPr>
              <w:t xml:space="preserve"> </w:t>
            </w:r>
            <w:r w:rsidR="00AA609A" w:rsidRPr="00E808A9">
              <w:rPr>
                <w:rFonts w:cstheme="minorHAnsi"/>
                <w:b w:val="0"/>
                <w:szCs w:val="22"/>
              </w:rPr>
              <w:t>Adaptability, Time</w:t>
            </w:r>
            <w:r w:rsidRPr="00E808A9">
              <w:rPr>
                <w:rFonts w:cstheme="minorHAnsi"/>
                <w:b w:val="0"/>
                <w:szCs w:val="22"/>
              </w:rPr>
              <w:t xml:space="preserve"> management</w:t>
            </w:r>
            <w:r w:rsidR="00660172">
              <w:rPr>
                <w:rFonts w:cstheme="minorHAnsi"/>
                <w:b w:val="0"/>
                <w:szCs w:val="22"/>
              </w:rPr>
              <w:t>, Creativity, Interpersonal Skills</w:t>
            </w:r>
          </w:p>
        </w:tc>
      </w:tr>
      <w:tr w:rsidR="00910CBB" w14:paraId="1E186A24" w14:textId="77777777" w:rsidTr="00D22188">
        <w:sdt>
          <w:sdtPr>
            <w:rPr>
              <w:szCs w:val="22"/>
            </w:rPr>
            <w:alias w:val="Education:"/>
            <w:tag w:val="Education:"/>
            <w:id w:val="5444174"/>
            <w:placeholder>
              <w:docPart w:val="72C178C09ACD4518BDDA956C43E78A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374C7EB8" w14:textId="77777777" w:rsidR="00910CBB" w:rsidRPr="00E808A9" w:rsidRDefault="004513B2" w:rsidP="002B7E4E">
                <w:pPr>
                  <w:pStyle w:val="Heading1"/>
                  <w:rPr>
                    <w:szCs w:val="22"/>
                  </w:rPr>
                </w:pPr>
                <w:r w:rsidRPr="00E808A9">
                  <w:rPr>
                    <w:szCs w:val="22"/>
                  </w:rPr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675"/>
              <w:gridCol w:w="1559"/>
              <w:gridCol w:w="1134"/>
              <w:gridCol w:w="1302"/>
            </w:tblGrid>
            <w:tr w:rsidR="00C1406F" w:rsidRPr="00E808A9" w14:paraId="523BDDBB" w14:textId="77777777" w:rsidTr="00C1406F">
              <w:tc>
                <w:tcPr>
                  <w:tcW w:w="1417" w:type="dxa"/>
                </w:tcPr>
                <w:p w14:paraId="0CA6292C" w14:textId="77777777" w:rsidR="00C1406F" w:rsidRPr="00E808A9" w:rsidRDefault="00C1406F" w:rsidP="001A2DAF">
                  <w:pPr>
                    <w:rPr>
                      <w:b/>
                    </w:rPr>
                  </w:pPr>
                  <w:r w:rsidRPr="00E808A9">
                    <w:rPr>
                      <w:b/>
                    </w:rPr>
                    <w:t>Qualification</w:t>
                  </w:r>
                </w:p>
              </w:tc>
              <w:tc>
                <w:tcPr>
                  <w:tcW w:w="1675" w:type="dxa"/>
                </w:tcPr>
                <w:p w14:paraId="5D8625AB" w14:textId="77777777" w:rsidR="00C1406F" w:rsidRPr="00E808A9" w:rsidRDefault="00C1406F" w:rsidP="001A2DAF">
                  <w:pPr>
                    <w:rPr>
                      <w:b/>
                    </w:rPr>
                  </w:pPr>
                  <w:r w:rsidRPr="00E808A9">
                    <w:rPr>
                      <w:b/>
                    </w:rPr>
                    <w:t>School/College</w:t>
                  </w:r>
                </w:p>
              </w:tc>
              <w:tc>
                <w:tcPr>
                  <w:tcW w:w="1559" w:type="dxa"/>
                </w:tcPr>
                <w:p w14:paraId="7E600329" w14:textId="77777777" w:rsidR="00C1406F" w:rsidRPr="00E808A9" w:rsidRDefault="00C1406F" w:rsidP="001A2DAF">
                  <w:pPr>
                    <w:rPr>
                      <w:b/>
                    </w:rPr>
                  </w:pPr>
                  <w:r w:rsidRPr="00E808A9">
                    <w:rPr>
                      <w:b/>
                    </w:rPr>
                    <w:t>Board/</w:t>
                  </w:r>
                </w:p>
                <w:p w14:paraId="44662744" w14:textId="77777777" w:rsidR="00C1406F" w:rsidRPr="00E808A9" w:rsidRDefault="00C1406F" w:rsidP="001A2DAF">
                  <w:pPr>
                    <w:rPr>
                      <w:b/>
                    </w:rPr>
                  </w:pPr>
                  <w:r w:rsidRPr="00E808A9">
                    <w:rPr>
                      <w:b/>
                    </w:rPr>
                    <w:t>University</w:t>
                  </w:r>
                </w:p>
              </w:tc>
              <w:tc>
                <w:tcPr>
                  <w:tcW w:w="1134" w:type="dxa"/>
                </w:tcPr>
                <w:p w14:paraId="1DFD40C9" w14:textId="77777777" w:rsidR="00C1406F" w:rsidRPr="00E808A9" w:rsidRDefault="00C1406F" w:rsidP="001A2DAF">
                  <w:pPr>
                    <w:rPr>
                      <w:b/>
                    </w:rPr>
                  </w:pPr>
                  <w:r w:rsidRPr="00E808A9">
                    <w:rPr>
                      <w:b/>
                    </w:rPr>
                    <w:t xml:space="preserve">Year of </w:t>
                  </w:r>
                </w:p>
                <w:p w14:paraId="17AB13C6" w14:textId="77777777" w:rsidR="00C1406F" w:rsidRPr="00E808A9" w:rsidRDefault="00C1406F" w:rsidP="001A2DAF">
                  <w:pPr>
                    <w:rPr>
                      <w:b/>
                    </w:rPr>
                  </w:pPr>
                  <w:r w:rsidRPr="00E808A9">
                    <w:rPr>
                      <w:b/>
                    </w:rPr>
                    <w:t>Passing</w:t>
                  </w:r>
                </w:p>
              </w:tc>
              <w:tc>
                <w:tcPr>
                  <w:tcW w:w="1302" w:type="dxa"/>
                </w:tcPr>
                <w:p w14:paraId="1922419D" w14:textId="77777777" w:rsidR="00C1406F" w:rsidRPr="00E808A9" w:rsidRDefault="00C1406F" w:rsidP="001A2DAF">
                  <w:pPr>
                    <w:rPr>
                      <w:b/>
                    </w:rPr>
                  </w:pPr>
                  <w:r w:rsidRPr="00E808A9">
                    <w:rPr>
                      <w:b/>
                    </w:rPr>
                    <w:t>Percentage</w:t>
                  </w:r>
                </w:p>
              </w:tc>
            </w:tr>
            <w:tr w:rsidR="00C1406F" w:rsidRPr="00E808A9" w14:paraId="22F238A4" w14:textId="77777777" w:rsidTr="00C1406F">
              <w:tc>
                <w:tcPr>
                  <w:tcW w:w="1417" w:type="dxa"/>
                </w:tcPr>
                <w:p w14:paraId="5DB62387" w14:textId="4C6BD9CA" w:rsidR="00C1406F" w:rsidRPr="00E808A9" w:rsidRDefault="00C1406F" w:rsidP="001A2DAF">
                  <w:r w:rsidRPr="00E808A9">
                    <w:t>B-</w:t>
                  </w:r>
                  <w:r w:rsidR="00AA609A" w:rsidRPr="00E808A9">
                    <w:t>Tech (</w:t>
                  </w:r>
                  <w:r w:rsidRPr="00E808A9">
                    <w:t>CSE)</w:t>
                  </w:r>
                </w:p>
              </w:tc>
              <w:tc>
                <w:tcPr>
                  <w:tcW w:w="1675" w:type="dxa"/>
                </w:tcPr>
                <w:p w14:paraId="2F7DCEA8" w14:textId="77777777" w:rsidR="00C1406F" w:rsidRPr="00E808A9" w:rsidRDefault="00C1406F" w:rsidP="001A2DAF">
                  <w:r w:rsidRPr="00E808A9">
                    <w:t>SRM University-AP</w:t>
                  </w:r>
                </w:p>
              </w:tc>
              <w:tc>
                <w:tcPr>
                  <w:tcW w:w="1559" w:type="dxa"/>
                </w:tcPr>
                <w:p w14:paraId="086DC9FE" w14:textId="77777777" w:rsidR="00C1406F" w:rsidRPr="00E808A9" w:rsidRDefault="00C1406F" w:rsidP="001A2DAF">
                  <w:r w:rsidRPr="00E808A9">
                    <w:t>SRM University-AP</w:t>
                  </w:r>
                </w:p>
              </w:tc>
              <w:tc>
                <w:tcPr>
                  <w:tcW w:w="1134" w:type="dxa"/>
                </w:tcPr>
                <w:p w14:paraId="76EAC945" w14:textId="77777777" w:rsidR="00C1406F" w:rsidRPr="00E808A9" w:rsidRDefault="00C1406F" w:rsidP="001A2DAF">
                  <w:r w:rsidRPr="00E808A9">
                    <w:t>2022-</w:t>
                  </w:r>
                </w:p>
                <w:p w14:paraId="28385E85" w14:textId="77777777" w:rsidR="00C1406F" w:rsidRPr="00E808A9" w:rsidRDefault="00C1406F" w:rsidP="001A2DAF">
                  <w:r w:rsidRPr="00E808A9">
                    <w:t>Present</w:t>
                  </w:r>
                </w:p>
              </w:tc>
              <w:tc>
                <w:tcPr>
                  <w:tcW w:w="1302" w:type="dxa"/>
                </w:tcPr>
                <w:p w14:paraId="158ED0F0" w14:textId="77777777" w:rsidR="00C1406F" w:rsidRPr="00E808A9" w:rsidRDefault="00C1406F" w:rsidP="001A2DAF">
                  <w:r w:rsidRPr="00E808A9">
                    <w:t>8.31(CGPA)</w:t>
                  </w:r>
                </w:p>
              </w:tc>
            </w:tr>
            <w:tr w:rsidR="00C1406F" w:rsidRPr="00E808A9" w14:paraId="1C42366E" w14:textId="77777777" w:rsidTr="00C1406F">
              <w:tc>
                <w:tcPr>
                  <w:tcW w:w="1417" w:type="dxa"/>
                </w:tcPr>
                <w:p w14:paraId="4173C0EC" w14:textId="77777777" w:rsidR="00C1406F" w:rsidRPr="00E808A9" w:rsidRDefault="00C1406F" w:rsidP="001A2DAF">
                  <w:r w:rsidRPr="00E808A9">
                    <w:t>Intermediate</w:t>
                  </w:r>
                </w:p>
              </w:tc>
              <w:tc>
                <w:tcPr>
                  <w:tcW w:w="1675" w:type="dxa"/>
                </w:tcPr>
                <w:p w14:paraId="10BCF34E" w14:textId="77777777" w:rsidR="00C1406F" w:rsidRPr="00E808A9" w:rsidRDefault="00C1406F" w:rsidP="001A2DAF">
                  <w:r w:rsidRPr="00E808A9">
                    <w:t>Narayana Junior</w:t>
                  </w:r>
                </w:p>
                <w:p w14:paraId="3BCEBB72" w14:textId="77777777" w:rsidR="00C1406F" w:rsidRPr="00E808A9" w:rsidRDefault="00C1406F" w:rsidP="001A2DAF">
                  <w:r w:rsidRPr="00E808A9">
                    <w:t>College</w:t>
                  </w:r>
                </w:p>
              </w:tc>
              <w:tc>
                <w:tcPr>
                  <w:tcW w:w="1559" w:type="dxa"/>
                </w:tcPr>
                <w:p w14:paraId="04F9E287" w14:textId="77777777" w:rsidR="00C1406F" w:rsidRPr="00E808A9" w:rsidRDefault="00C1406F" w:rsidP="001A2DAF">
                  <w:r w:rsidRPr="00E808A9">
                    <w:t>BIEAP</w:t>
                  </w:r>
                </w:p>
              </w:tc>
              <w:tc>
                <w:tcPr>
                  <w:tcW w:w="1134" w:type="dxa"/>
                </w:tcPr>
                <w:p w14:paraId="01740DEB" w14:textId="77777777" w:rsidR="00C1406F" w:rsidRPr="00E808A9" w:rsidRDefault="006A0EF0" w:rsidP="001A2DAF">
                  <w:r w:rsidRPr="00E808A9">
                    <w:t>2020-2022</w:t>
                  </w:r>
                </w:p>
              </w:tc>
              <w:tc>
                <w:tcPr>
                  <w:tcW w:w="1302" w:type="dxa"/>
                </w:tcPr>
                <w:p w14:paraId="5C469EAD" w14:textId="77777777" w:rsidR="00C1406F" w:rsidRPr="00E808A9" w:rsidRDefault="006A0EF0" w:rsidP="001A2DAF">
                  <w:r w:rsidRPr="00E808A9">
                    <w:t>97.1%</w:t>
                  </w:r>
                </w:p>
              </w:tc>
            </w:tr>
            <w:tr w:rsidR="00C1406F" w:rsidRPr="00E808A9" w14:paraId="6FAFF632" w14:textId="77777777" w:rsidTr="00C1406F">
              <w:tc>
                <w:tcPr>
                  <w:tcW w:w="1417" w:type="dxa"/>
                </w:tcPr>
                <w:p w14:paraId="332EE843" w14:textId="77777777" w:rsidR="00C1406F" w:rsidRPr="00E808A9" w:rsidRDefault="006A0EF0" w:rsidP="001A2DAF">
                  <w:r w:rsidRPr="00E808A9">
                    <w:t>Tenth Grade</w:t>
                  </w:r>
                </w:p>
              </w:tc>
              <w:tc>
                <w:tcPr>
                  <w:tcW w:w="1675" w:type="dxa"/>
                </w:tcPr>
                <w:p w14:paraId="29912510" w14:textId="77777777" w:rsidR="00C1406F" w:rsidRPr="00E808A9" w:rsidRDefault="006A0EF0" w:rsidP="001A2DAF">
                  <w:r w:rsidRPr="00E808A9">
                    <w:t>Narayana Olympiad School</w:t>
                  </w:r>
                </w:p>
              </w:tc>
              <w:tc>
                <w:tcPr>
                  <w:tcW w:w="1559" w:type="dxa"/>
                </w:tcPr>
                <w:p w14:paraId="40479EAB" w14:textId="77777777" w:rsidR="00C1406F" w:rsidRPr="00E808A9" w:rsidRDefault="006A0EF0" w:rsidP="001A2DAF">
                  <w:r w:rsidRPr="00E808A9">
                    <w:t>AP-SSC</w:t>
                  </w:r>
                </w:p>
              </w:tc>
              <w:tc>
                <w:tcPr>
                  <w:tcW w:w="1134" w:type="dxa"/>
                </w:tcPr>
                <w:p w14:paraId="169EE762" w14:textId="77777777" w:rsidR="00C1406F" w:rsidRPr="00E808A9" w:rsidRDefault="006A0EF0" w:rsidP="001A2DAF">
                  <w:r w:rsidRPr="00E808A9">
                    <w:t>2019-2020</w:t>
                  </w:r>
                </w:p>
              </w:tc>
              <w:tc>
                <w:tcPr>
                  <w:tcW w:w="1302" w:type="dxa"/>
                </w:tcPr>
                <w:p w14:paraId="691F453C" w14:textId="77777777" w:rsidR="00C1406F" w:rsidRPr="00E808A9" w:rsidRDefault="006A0EF0" w:rsidP="001A2DAF">
                  <w:r w:rsidRPr="00E808A9">
                    <w:t>100%</w:t>
                  </w:r>
                </w:p>
              </w:tc>
            </w:tr>
          </w:tbl>
          <w:p w14:paraId="4C84CF7A" w14:textId="77777777" w:rsidR="00B656B9" w:rsidRPr="00E808A9" w:rsidRDefault="00B656B9" w:rsidP="001A2DAF"/>
        </w:tc>
      </w:tr>
      <w:tr w:rsidR="00B656B9" w14:paraId="132415C5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9ACB35B" w14:textId="77777777" w:rsidR="00B656B9" w:rsidRPr="00E808A9" w:rsidRDefault="006A0EF0" w:rsidP="002B7E4E">
            <w:pPr>
              <w:pStyle w:val="Heading1"/>
              <w:rPr>
                <w:szCs w:val="22"/>
              </w:rPr>
            </w:pPr>
            <w:r w:rsidRPr="00E808A9">
              <w:rPr>
                <w:szCs w:val="22"/>
              </w:rPr>
              <w:t>Strengths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1698073" w14:textId="77777777" w:rsidR="00B656B9" w:rsidRPr="00E808A9" w:rsidRDefault="006A0EF0" w:rsidP="006A0EF0">
            <w:pPr>
              <w:pStyle w:val="ListParagraph"/>
              <w:numPr>
                <w:ilvl w:val="0"/>
                <w:numId w:val="13"/>
              </w:numPr>
            </w:pPr>
            <w:r w:rsidRPr="00E808A9">
              <w:t>Proactive and self-mo</w:t>
            </w:r>
            <w:r w:rsidR="00726662" w:rsidRPr="00E808A9">
              <w:t>t</w:t>
            </w:r>
            <w:r w:rsidRPr="00E808A9">
              <w:t>ivated,</w:t>
            </w:r>
            <w:r w:rsidR="00726662" w:rsidRPr="00E808A9">
              <w:t xml:space="preserve"> </w:t>
            </w:r>
            <w:r w:rsidRPr="00E808A9">
              <w:t>taking the initiative to drive projects forward and achieve goals.</w:t>
            </w:r>
          </w:p>
          <w:p w14:paraId="2771A62D" w14:textId="77777777" w:rsidR="006A0EF0" w:rsidRPr="00E808A9" w:rsidRDefault="00726662" w:rsidP="006A0EF0">
            <w:pPr>
              <w:pStyle w:val="ListParagraph"/>
              <w:numPr>
                <w:ilvl w:val="0"/>
                <w:numId w:val="13"/>
              </w:numPr>
            </w:pPr>
            <w:r w:rsidRPr="00E808A9">
              <w:t>Always on time, reliable, and dedicated to meeting deadlines.</w:t>
            </w:r>
          </w:p>
          <w:p w14:paraId="4E00E37D" w14:textId="77777777" w:rsidR="00726662" w:rsidRPr="00E808A9" w:rsidRDefault="00726662" w:rsidP="006A0EF0">
            <w:pPr>
              <w:pStyle w:val="ListParagraph"/>
              <w:numPr>
                <w:ilvl w:val="0"/>
                <w:numId w:val="13"/>
              </w:numPr>
            </w:pPr>
            <w:r w:rsidRPr="00E808A9">
              <w:t>Commits fully to tasks, putting in consistent effort and demonstrating a strong work ethic.</w:t>
            </w:r>
          </w:p>
        </w:tc>
      </w:tr>
      <w:tr w:rsidR="00660172" w14:paraId="0CF57D60" w14:textId="77777777" w:rsidTr="00726662">
        <w:trPr>
          <w:trHeight w:val="761"/>
        </w:trPr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D8DD818" w14:textId="77777777" w:rsidR="00660172" w:rsidRDefault="00660172" w:rsidP="00660172">
            <w:pPr>
              <w:pStyle w:val="Heading1"/>
              <w:rPr>
                <w:szCs w:val="22"/>
              </w:rPr>
            </w:pPr>
            <w:r>
              <w:rPr>
                <w:szCs w:val="22"/>
              </w:rPr>
              <w:t>PROJECT</w:t>
            </w:r>
          </w:p>
          <w:p w14:paraId="6FA2E965" w14:textId="57E0B8D5" w:rsidR="00EA0E68" w:rsidRDefault="00EA0E68" w:rsidP="00660172">
            <w:pPr>
              <w:pStyle w:val="Heading1"/>
              <w:rPr>
                <w:szCs w:val="22"/>
              </w:rPr>
            </w:pPr>
          </w:p>
          <w:p w14:paraId="631FA801" w14:textId="507D2C64" w:rsidR="00EA0E68" w:rsidRDefault="00EA0E68" w:rsidP="00660172">
            <w:pPr>
              <w:pStyle w:val="Heading1"/>
              <w:rPr>
                <w:szCs w:val="22"/>
              </w:rPr>
            </w:pPr>
          </w:p>
          <w:p w14:paraId="6D1CE618" w14:textId="38C1653A" w:rsidR="00EA0E68" w:rsidRDefault="00EA0E68" w:rsidP="00660172">
            <w:pPr>
              <w:pStyle w:val="Heading1"/>
              <w:rPr>
                <w:szCs w:val="22"/>
              </w:rPr>
            </w:pPr>
            <w:r>
              <w:rPr>
                <w:szCs w:val="22"/>
              </w:rPr>
              <w:t>CERTIFICATION</w:t>
            </w:r>
          </w:p>
          <w:p w14:paraId="6A63D47F" w14:textId="65A7C0F8" w:rsidR="00EA0E68" w:rsidRPr="00E808A9" w:rsidRDefault="00EA0E68" w:rsidP="00660172">
            <w:pPr>
              <w:pStyle w:val="Heading1"/>
              <w:rPr>
                <w:szCs w:val="22"/>
              </w:rPr>
            </w:pP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694CF11" w14:textId="77777777" w:rsidR="00660172" w:rsidRDefault="00660172" w:rsidP="00660172">
            <w:r>
              <w:t>Currently developing a user-friendly hotel booking website that prioritizes seamless navigation and an instinctive booking experience.</w:t>
            </w:r>
          </w:p>
          <w:p w14:paraId="020E3925" w14:textId="77777777" w:rsidR="00EA0E68" w:rsidRDefault="00EA0E68" w:rsidP="00660172"/>
          <w:p w14:paraId="4F86A8DD" w14:textId="5B134FEE" w:rsidR="00EA0E68" w:rsidRDefault="00C3331A" w:rsidP="00660172">
            <w:r>
              <w:t xml:space="preserve"> NPTEL Online Certification o</w:t>
            </w:r>
            <w:bookmarkStart w:id="0" w:name="_GoBack"/>
            <w:bookmarkEnd w:id="0"/>
            <w:r>
              <w:t>f The Joy of Computing Using Python</w:t>
            </w:r>
          </w:p>
          <w:p w14:paraId="337AE6D0" w14:textId="2F3B6658" w:rsidR="00C3331A" w:rsidRPr="00E808A9" w:rsidRDefault="00C3331A" w:rsidP="00660172">
            <w:r>
              <w:t>-By Indian Institute of Technology Madras</w:t>
            </w:r>
          </w:p>
        </w:tc>
      </w:tr>
      <w:tr w:rsidR="00660172" w14:paraId="7A6278FF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40D78E1D" w14:textId="373F7855" w:rsidR="00660172" w:rsidRPr="00024E30" w:rsidRDefault="00660172" w:rsidP="00660172">
            <w:pPr>
              <w:pStyle w:val="Heading1"/>
            </w:pPr>
            <w:r w:rsidRPr="00E808A9">
              <w:rPr>
                <w:szCs w:val="22"/>
              </w:rPr>
              <w:t>Personal Info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8F81A44" w14:textId="77777777" w:rsidR="00660172" w:rsidRPr="00E808A9" w:rsidRDefault="00660172" w:rsidP="00660172">
            <w:r w:rsidRPr="00E808A9">
              <w:rPr>
                <w:b/>
              </w:rPr>
              <w:t>Hobbies: -</w:t>
            </w:r>
            <w:r w:rsidRPr="00E808A9">
              <w:t>Drawing and Painting, Reading Novels</w:t>
            </w:r>
          </w:p>
          <w:p w14:paraId="01145DD3" w14:textId="77777777" w:rsidR="00660172" w:rsidRPr="00E808A9" w:rsidRDefault="00660172" w:rsidP="00660172">
            <w:r w:rsidRPr="00E808A9">
              <w:rPr>
                <w:b/>
              </w:rPr>
              <w:t xml:space="preserve">Languages Known: - </w:t>
            </w:r>
            <w:r w:rsidRPr="00E808A9">
              <w:t>Telugu, Hindi, English.</w:t>
            </w:r>
          </w:p>
          <w:p w14:paraId="05602732" w14:textId="77777777" w:rsidR="00660172" w:rsidRPr="00E808A9" w:rsidRDefault="00660172" w:rsidP="00660172">
            <w:r w:rsidRPr="00E808A9">
              <w:t xml:space="preserve">                                                                                    </w:t>
            </w:r>
          </w:p>
          <w:p w14:paraId="2873B7E4" w14:textId="77777777" w:rsidR="00660172" w:rsidRDefault="00660172" w:rsidP="00660172"/>
        </w:tc>
      </w:tr>
    </w:tbl>
    <w:p w14:paraId="2EC8C04E" w14:textId="480F24B9" w:rsidR="007A2648" w:rsidRDefault="007A2648" w:rsidP="007A2648">
      <w:pPr>
        <w:pStyle w:val="NoSpacing"/>
      </w:pPr>
    </w:p>
    <w:sectPr w:rsidR="007A2648" w:rsidSect="00474BB6">
      <w:headerReference w:type="default" r:id="rId7"/>
      <w:footerReference w:type="default" r:id="rId8"/>
      <w:headerReference w:type="first" r:id="rId9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2FDF4" w14:textId="77777777" w:rsidR="00462CAA" w:rsidRDefault="00462CAA">
      <w:r>
        <w:separator/>
      </w:r>
    </w:p>
  </w:endnote>
  <w:endnote w:type="continuationSeparator" w:id="0">
    <w:p w14:paraId="278FB511" w14:textId="77777777" w:rsidR="00462CAA" w:rsidRDefault="0046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ADDCB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7048B" w14:textId="77777777" w:rsidR="00462CAA" w:rsidRDefault="00462CAA">
      <w:r>
        <w:separator/>
      </w:r>
    </w:p>
  </w:footnote>
  <w:footnote w:type="continuationSeparator" w:id="0">
    <w:p w14:paraId="0717F616" w14:textId="77777777" w:rsidR="00462CAA" w:rsidRDefault="0046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7BF82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842426A" wp14:editId="20FAC9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6D6665CB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561A6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0208440" wp14:editId="0A7E63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2E67D0DB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C43F22"/>
    <w:multiLevelType w:val="hybridMultilevel"/>
    <w:tmpl w:val="79A88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A"/>
    <w:rsid w:val="0001722C"/>
    <w:rsid w:val="00024E30"/>
    <w:rsid w:val="00045CE7"/>
    <w:rsid w:val="0006648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13583"/>
    <w:rsid w:val="004513B2"/>
    <w:rsid w:val="00462CAA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1083"/>
    <w:rsid w:val="00617226"/>
    <w:rsid w:val="00647056"/>
    <w:rsid w:val="00660172"/>
    <w:rsid w:val="006704FF"/>
    <w:rsid w:val="00673C26"/>
    <w:rsid w:val="006A0EF0"/>
    <w:rsid w:val="006B4888"/>
    <w:rsid w:val="006D2999"/>
    <w:rsid w:val="006E1E22"/>
    <w:rsid w:val="00726662"/>
    <w:rsid w:val="00730614"/>
    <w:rsid w:val="007A2648"/>
    <w:rsid w:val="008F1622"/>
    <w:rsid w:val="00910CBB"/>
    <w:rsid w:val="0091278D"/>
    <w:rsid w:val="00923D54"/>
    <w:rsid w:val="00933AC4"/>
    <w:rsid w:val="009F50CC"/>
    <w:rsid w:val="00A90A26"/>
    <w:rsid w:val="00A9541B"/>
    <w:rsid w:val="00AA4E22"/>
    <w:rsid w:val="00AA609A"/>
    <w:rsid w:val="00AA6298"/>
    <w:rsid w:val="00AD1F23"/>
    <w:rsid w:val="00AE7A54"/>
    <w:rsid w:val="00AF3A64"/>
    <w:rsid w:val="00AF7026"/>
    <w:rsid w:val="00B1053A"/>
    <w:rsid w:val="00B163EC"/>
    <w:rsid w:val="00B44326"/>
    <w:rsid w:val="00B6203E"/>
    <w:rsid w:val="00B656B9"/>
    <w:rsid w:val="00B67141"/>
    <w:rsid w:val="00B71752"/>
    <w:rsid w:val="00C1406F"/>
    <w:rsid w:val="00C23BE0"/>
    <w:rsid w:val="00C3331A"/>
    <w:rsid w:val="00C83609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808A9"/>
    <w:rsid w:val="00E9289A"/>
    <w:rsid w:val="00EA0E68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FC8FAA"/>
  <w15:docId w15:val="{35A81AF0-6573-4D55-808C-E9E6F510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6A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178C09ACD4518BDDA956C43E78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2E245-C1A4-44E5-B7F1-6C7BB6A40C3A}"/>
      </w:docPartPr>
      <w:docPartBody>
        <w:p w:rsidR="00954BCF" w:rsidRDefault="00954BCF">
          <w:pPr>
            <w:pStyle w:val="72C178C09ACD4518BDDA956C43E78A79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CF"/>
    <w:rsid w:val="0095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3F818355FA4893B90C268ADEDEB099">
    <w:name w:val="673F818355FA4893B90C268ADEDEB099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373E190576654EA59807F6B3F09EEC06">
    <w:name w:val="373E190576654EA59807F6B3F09EEC06"/>
  </w:style>
  <w:style w:type="paragraph" w:customStyle="1" w:styleId="34C957E55C2A4718BC4A225F2C137CC6">
    <w:name w:val="34C957E55C2A4718BC4A225F2C137CC6"/>
  </w:style>
  <w:style w:type="paragraph" w:customStyle="1" w:styleId="454A9FEC6D5F4B63B70D87D10BF436C3">
    <w:name w:val="454A9FEC6D5F4B63B70D87D10BF436C3"/>
  </w:style>
  <w:style w:type="paragraph" w:customStyle="1" w:styleId="C4D9D34EA0504F53B4B69E10F2A2F36F">
    <w:name w:val="C4D9D34EA0504F53B4B69E10F2A2F36F"/>
  </w:style>
  <w:style w:type="paragraph" w:customStyle="1" w:styleId="A814115E960C4063B1FB9A4374308228">
    <w:name w:val="A814115E960C4063B1FB9A4374308228"/>
  </w:style>
  <w:style w:type="paragraph" w:customStyle="1" w:styleId="0664E72E7C884A899F1548FEDF9ED952">
    <w:name w:val="0664E72E7C884A899F1548FEDF9ED952"/>
  </w:style>
  <w:style w:type="paragraph" w:customStyle="1" w:styleId="4E71068D50A94D4AAC7C0CEE7C43139A">
    <w:name w:val="4E71068D50A94D4AAC7C0CEE7C43139A"/>
  </w:style>
  <w:style w:type="paragraph" w:customStyle="1" w:styleId="F403C1D627754E8BA09DE937CB64E956">
    <w:name w:val="F403C1D627754E8BA09DE937CB64E956"/>
  </w:style>
  <w:style w:type="paragraph" w:customStyle="1" w:styleId="B92364F1927F452DA5D68D304BA73B85">
    <w:name w:val="B92364F1927F452DA5D68D304BA73B85"/>
  </w:style>
  <w:style w:type="paragraph" w:customStyle="1" w:styleId="B3662F0667904155912067064E5D9248">
    <w:name w:val="B3662F0667904155912067064E5D9248"/>
  </w:style>
  <w:style w:type="paragraph" w:customStyle="1" w:styleId="12600C130A224C1B821D6DD29B907BD0">
    <w:name w:val="12600C130A224C1B821D6DD29B907BD0"/>
  </w:style>
  <w:style w:type="paragraph" w:customStyle="1" w:styleId="D91D76FD4D8A4E2796AD53D1373C3766">
    <w:name w:val="D91D76FD4D8A4E2796AD53D1373C3766"/>
  </w:style>
  <w:style w:type="paragraph" w:customStyle="1" w:styleId="296DF95A02114DB5916F7F0849965E0B">
    <w:name w:val="296DF95A02114DB5916F7F0849965E0B"/>
  </w:style>
  <w:style w:type="paragraph" w:customStyle="1" w:styleId="E7F53F003365406BAF13A52DA7D20ACC">
    <w:name w:val="E7F53F003365406BAF13A52DA7D20ACC"/>
  </w:style>
  <w:style w:type="paragraph" w:customStyle="1" w:styleId="3B44A72B8E064268B0CA84ED248DF60C">
    <w:name w:val="3B44A72B8E064268B0CA84ED248DF60C"/>
  </w:style>
  <w:style w:type="paragraph" w:customStyle="1" w:styleId="0D484C8BDB9541A29EFA120BB4EC05E8">
    <w:name w:val="0D484C8BDB9541A29EFA120BB4EC05E8"/>
  </w:style>
  <w:style w:type="paragraph" w:customStyle="1" w:styleId="4E6A322DF04F401AB68C4629894ED16B">
    <w:name w:val="4E6A322DF04F401AB68C4629894ED16B"/>
  </w:style>
  <w:style w:type="paragraph" w:customStyle="1" w:styleId="C36195621A194AF8988738FD59EB30C1">
    <w:name w:val="C36195621A194AF8988738FD59EB30C1"/>
  </w:style>
  <w:style w:type="paragraph" w:customStyle="1" w:styleId="96483ADA22684D07B9017877D2CCA0C0">
    <w:name w:val="96483ADA22684D07B9017877D2CCA0C0"/>
  </w:style>
  <w:style w:type="paragraph" w:customStyle="1" w:styleId="9BB30F0FE88D41C783EF60362644E597">
    <w:name w:val="9BB30F0FE88D41C783EF60362644E597"/>
  </w:style>
  <w:style w:type="paragraph" w:customStyle="1" w:styleId="7CC3A63D2A8B415C8A7C8878A4707315">
    <w:name w:val="7CC3A63D2A8B415C8A7C8878A4707315"/>
  </w:style>
  <w:style w:type="paragraph" w:customStyle="1" w:styleId="72C178C09ACD4518BDDA956C43E78A79">
    <w:name w:val="72C178C09ACD4518BDDA956C43E78A79"/>
  </w:style>
  <w:style w:type="paragraph" w:customStyle="1" w:styleId="A03CBC97437B4FF886AAA18EC7381AAB">
    <w:name w:val="A03CBC97437B4FF886AAA18EC7381AAB"/>
  </w:style>
  <w:style w:type="paragraph" w:customStyle="1" w:styleId="8DCBA7B1CEC747A79B35A72925586BD7">
    <w:name w:val="8DCBA7B1CEC747A79B35A72925586BD7"/>
  </w:style>
  <w:style w:type="paragraph" w:customStyle="1" w:styleId="CBDD0B5743334500A125AB852EC334FC">
    <w:name w:val="CBDD0B5743334500A125AB852EC334FC"/>
  </w:style>
  <w:style w:type="paragraph" w:customStyle="1" w:styleId="4E05DF9DABA24F18A010A8E95866DCD8">
    <w:name w:val="4E05DF9DABA24F18A010A8E95866DCD8"/>
  </w:style>
  <w:style w:type="paragraph" w:customStyle="1" w:styleId="8331E7AF72EA4C0E84BB62854E42F26D">
    <w:name w:val="8331E7AF72EA4C0E84BB62854E42F26D"/>
  </w:style>
  <w:style w:type="paragraph" w:customStyle="1" w:styleId="79D9FB0943C44716B5DE32FD4BCD2D2E">
    <w:name w:val="79D9FB0943C44716B5DE32FD4BCD2D2E"/>
  </w:style>
  <w:style w:type="paragraph" w:customStyle="1" w:styleId="68B383FA855441C1BE2F65A06F8DBA5E">
    <w:name w:val="68B383FA855441C1BE2F65A06F8DBA5E"/>
  </w:style>
  <w:style w:type="paragraph" w:customStyle="1" w:styleId="9C074CAA5D2241F99052A3C6B63D104E">
    <w:name w:val="9C074CAA5D2241F99052A3C6B63D104E"/>
  </w:style>
  <w:style w:type="paragraph" w:customStyle="1" w:styleId="9E7CE9AB59364ECC8CEF02A6DC2ADD51">
    <w:name w:val="9E7CE9AB59364ECC8CEF02A6DC2ADD51"/>
  </w:style>
  <w:style w:type="paragraph" w:customStyle="1" w:styleId="78FBAEBA172D4CEC88DCB6E865C7243D">
    <w:name w:val="78FBAEBA172D4CEC88DCB6E865C7243D"/>
  </w:style>
  <w:style w:type="paragraph" w:customStyle="1" w:styleId="99B4D735AF084B7AA8E48590975B9316">
    <w:name w:val="99B4D735AF084B7AA8E48590975B9316"/>
  </w:style>
  <w:style w:type="paragraph" w:customStyle="1" w:styleId="229EC8764B3646CB9D490B0FA2EC949A">
    <w:name w:val="229EC8764B3646CB9D490B0FA2EC949A"/>
  </w:style>
  <w:style w:type="paragraph" w:customStyle="1" w:styleId="7F143A479BFB471E8C1382272A75456D">
    <w:name w:val="7F143A479BFB471E8C1382272A7545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113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2024-02-15T05:16:00Z</dcterms:created>
  <dcterms:modified xsi:type="dcterms:W3CDTF">2024-02-15T08:15:00Z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